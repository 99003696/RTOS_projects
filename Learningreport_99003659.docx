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599BF806">
                <wp:simplePos x="0" y="0"/>
                <wp:positionH relativeFrom="column">
                  <wp:posOffset>480060</wp:posOffset>
                </wp:positionH>
                <wp:positionV relativeFrom="paragraph">
                  <wp:posOffset>-247650</wp:posOffset>
                </wp:positionV>
                <wp:extent cx="4216400" cy="12477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8D9FC02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7.8pt;margin-top:-19.5pt;width:332pt;height:98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8D9FC02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34"/>
        <w:gridCol w:w="1431"/>
        <w:gridCol w:w="1572"/>
        <w:gridCol w:w="1634"/>
        <w:gridCol w:w="192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49746F3B" w:rsidR="007936BF" w:rsidRPr="007B3ACD" w:rsidRDefault="007936BF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6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2" w14:textId="15612A2E" w:rsidR="007936BF" w:rsidRPr="007B3ACD" w:rsidRDefault="007936BF" w:rsidP="007936BF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1062" w:type="pct"/>
            <w:vAlign w:val="center"/>
          </w:tcPr>
          <w:p w14:paraId="48DC9A63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D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9" w14:textId="045FA8BB" w:rsidR="007936BF" w:rsidRPr="007B3ACD" w:rsidRDefault="007936BF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1062" w:type="pct"/>
            <w:vAlign w:val="center"/>
          </w:tcPr>
          <w:p w14:paraId="48DC9A6A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4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70" w14:textId="20B6EB98" w:rsidR="007936BF" w:rsidRPr="007B3ACD" w:rsidRDefault="007936BF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1062" w:type="pct"/>
            <w:vAlign w:val="center"/>
          </w:tcPr>
          <w:p w14:paraId="48DC9A71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B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7936BF" w:rsidRPr="00404B4F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  <w:vAlign w:val="center"/>
          </w:tcPr>
          <w:p w14:paraId="48DC9A77" w14:textId="113C8ACD" w:rsidR="007936BF" w:rsidRPr="007B3ACD" w:rsidRDefault="002A2D7A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1062" w:type="pct"/>
            <w:vAlign w:val="center"/>
          </w:tcPr>
          <w:p w14:paraId="48DC9A78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2A2D7A" w:rsidRPr="00553962" w14:paraId="6DEC5D18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2A2D7A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2A2D7A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  <w:vAlign w:val="center"/>
          </w:tcPr>
          <w:p w14:paraId="3E064FAC" w14:textId="01BDF680" w:rsidR="002A2D7A" w:rsidRDefault="002A2D7A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1062" w:type="pct"/>
            <w:vAlign w:val="center"/>
          </w:tcPr>
          <w:p w14:paraId="132B5EF1" w14:textId="77777777" w:rsidR="002A2D7A" w:rsidRPr="00997756" w:rsidRDefault="002A2D7A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2A2D7A" w:rsidRPr="00995956" w:rsidRDefault="002A2D7A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3E8DEB17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C4797" w14:textId="2737288C" w:rsidR="002A2D7A" w:rsidRDefault="002A2D7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3F19" w14:textId="611B7E8E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9AB8" w14:textId="3BCA60AA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4941" w14:textId="402F96EC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163D" w14:textId="368B45B5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CA8C" w14:textId="3319F7E7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3307" w14:textId="21700E63" w:rsidR="002A2D7A" w:rsidRDefault="002A2D7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690A" w14:textId="6CE72852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61C6" w14:textId="46643541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CB29" w14:textId="234778D1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C2C2" w14:textId="7D947CEC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3E4E" w14:textId="2AD4CE45" w:rsidR="002A2D7A" w:rsidRDefault="002A2D7A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 w:rsidRPr="00F150A7">
        <w:rPr>
          <w:rFonts w:ascii="Times New Roman" w:hAnsi="Times New Roman"/>
          <w:sz w:val="32"/>
        </w:rPr>
        <w:t>Task 1:</w:t>
      </w:r>
      <w:bookmarkEnd w:id="4"/>
    </w:p>
    <w:p w14:paraId="4ECE39B8" w14:textId="2E2360F7" w:rsidR="00BA4849" w:rsidRPr="00F150A7" w:rsidRDefault="00BA4849" w:rsidP="00A556EC">
      <w:pPr>
        <w:pStyle w:val="Heading2"/>
      </w:pPr>
      <w:bookmarkStart w:id="5" w:name="_Toc66547048"/>
      <w:r w:rsidRPr="00F150A7">
        <w:t>Description</w:t>
      </w:r>
      <w:bookmarkEnd w:id="5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To create a single project and implement INTERRUPT, ADC and UART using FreeRTOS.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tasks,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1BD4420" w:rsidR="00ED0204" w:rsidRPr="00F150A7" w:rsidRDefault="00EB4D07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EB4D07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EB4D07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EB4D07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9" w:name="_Toc66547052"/>
      <w:r w:rsidRPr="00F150A7">
        <w:t>Submission</w:t>
      </w:r>
      <w:bookmarkEnd w:id="9"/>
    </w:p>
    <w:p w14:paraId="31076D00" w14:textId="76C49D6C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bookmarkStart w:id="10" w:name="_GoBack"/>
      <w:bookmarkEnd w:id="10"/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9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1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1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4"/>
      <w:r w:rsidRPr="00F150A7">
        <w:t>Description</w:t>
      </w:r>
      <w:bookmarkEnd w:id="12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5"/>
      <w:r w:rsidRPr="00F150A7">
        <w:t>Learning Outcome</w:t>
      </w:r>
      <w:bookmarkEnd w:id="13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r w:rsidR="0041119B" w:rsidRPr="00F150A7">
        <w:rPr>
          <w:rFonts w:ascii="Times New Roman" w:hAnsi="Times New Roman"/>
          <w:sz w:val="24"/>
          <w:szCs w:val="24"/>
        </w:rPr>
        <w:t>excuted with returing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6"/>
      <w:r w:rsidRPr="00F150A7">
        <w:t>Challenges</w:t>
      </w:r>
      <w:bookmarkEnd w:id="14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7"/>
      <w:r w:rsidRPr="00F150A7">
        <w:t>Resources</w:t>
      </w:r>
      <w:bookmarkEnd w:id="15"/>
    </w:p>
    <w:p w14:paraId="7E15D543" w14:textId="661A9837" w:rsidR="006F1885" w:rsidRPr="00F150A7" w:rsidRDefault="0041119B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41119B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6" w:name="_Toc66547058"/>
      <w:r w:rsidRPr="00F150A7">
        <w:t>Submission</w:t>
      </w:r>
      <w:bookmarkEnd w:id="16"/>
    </w:p>
    <w:p w14:paraId="1E68B669" w14:textId="0AC90AA7" w:rsidR="007936BF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2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7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7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0"/>
      <w:r w:rsidRPr="00F150A7">
        <w:t>Description</w:t>
      </w:r>
      <w:r w:rsidR="00D825AE" w:rsidRPr="00F150A7">
        <w:t>:</w:t>
      </w:r>
      <w:bookmarkEnd w:id="18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>ADC, PWM and various protocols(SPI/I2C/UART)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be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1"/>
      <w:r w:rsidRPr="00F150A7">
        <w:t>Learning Outcome</w:t>
      </w:r>
      <w:bookmarkEnd w:id="19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2"/>
      <w:r w:rsidRPr="00F150A7">
        <w:t>Challenges</w:t>
      </w:r>
      <w:bookmarkEnd w:id="20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3"/>
      <w:r w:rsidRPr="00F150A7">
        <w:t>Resources</w:t>
      </w:r>
      <w:bookmarkEnd w:id="21"/>
    </w:p>
    <w:p w14:paraId="273E9F70" w14:textId="0314BD74" w:rsidR="00502FED" w:rsidRPr="00F150A7" w:rsidRDefault="00EB4D07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3" w:history="1">
        <w:r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2" w:name="_Toc66547064"/>
      <w:r w:rsidRPr="00F150A7">
        <w:t>Submission</w:t>
      </w:r>
      <w:bookmarkEnd w:id="22"/>
    </w:p>
    <w:p w14:paraId="0023F8A7" w14:textId="035235A9" w:rsidR="002B4F6B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4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7936BF">
      <w:pPr>
        <w:ind w:firstLine="0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77777777" w:rsidR="00E87241" w:rsidRDefault="00E87241" w:rsidP="00E87241">
      <w:pPr>
        <w:pStyle w:val="NormalWeb"/>
        <w:ind w:left="360"/>
      </w:pPr>
      <w:r>
        <w:t xml:space="preserve">· Write a program to extract valid data if present, and pass it to the resultant array. </w:t>
      </w:r>
    </w:p>
    <w:p w14:paraId="27E5AEB1" w14:textId="77777777" w:rsidR="00E87241" w:rsidRDefault="00E87241" w:rsidP="00E87241">
      <w:pPr>
        <w:pStyle w:val="NormalWeb"/>
        <w:ind w:left="360"/>
      </w:pPr>
      <w:r>
        <w:t>· Watched videos on Introduction to FreeRTOS</w:t>
      </w:r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implement a array of structures in a application.</w:t>
      </w:r>
    </w:p>
    <w:p w14:paraId="5616328D" w14:textId="16BFFB0A" w:rsidR="00E87241" w:rsidRPr="00F150A7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A556EC" w:rsidP="00A556EC">
      <w:pPr>
        <w:pStyle w:val="Heading2"/>
      </w:pPr>
      <w:hyperlink r:id="rId25" w:history="1">
        <w:r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>
        <w:t xml:space="preserve"> </w:t>
      </w:r>
    </w:p>
    <w:p w14:paraId="02B20E63" w14:textId="0E15C75B" w:rsidR="00A556EC" w:rsidRPr="00A556EC" w:rsidRDefault="00A556EC" w:rsidP="00A556EC">
      <w:pPr>
        <w:pStyle w:val="Heading2"/>
      </w:pPr>
      <w:hyperlink r:id="rId26" w:history="1">
        <w:r w:rsidRPr="006B6A3E">
          <w:rPr>
            <w:rStyle w:val="Hyperlink"/>
          </w:rPr>
          <w:t>http://pythontutor.com/c.html#mode=edit</w:t>
        </w:r>
      </w:hyperlink>
      <w:r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5BB6FD6" w14:textId="6FBE3CED" w:rsidR="00E87241" w:rsidRPr="00F150A7" w:rsidRDefault="00A556EC" w:rsidP="00E87241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7" w:history="1">
        <w:r w:rsidR="00E87241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076C1516" w14:textId="77777777" w:rsidR="00E87241" w:rsidRPr="00F150A7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RPr="00F150A7" w:rsidSect="00015EE5">
      <w:headerReference w:type="default" r:id="rId28"/>
      <w:footerReference w:type="default" r:id="rId2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FA51B" w14:textId="77777777" w:rsidR="000F685E" w:rsidRDefault="000F685E" w:rsidP="006A582B">
      <w:r>
        <w:separator/>
      </w:r>
    </w:p>
  </w:endnote>
  <w:endnote w:type="continuationSeparator" w:id="0">
    <w:p w14:paraId="26814DC8" w14:textId="77777777" w:rsidR="000F685E" w:rsidRDefault="000F685E" w:rsidP="006A582B">
      <w:r>
        <w:continuationSeparator/>
      </w:r>
    </w:p>
  </w:endnote>
  <w:endnote w:type="continuationNotice" w:id="1">
    <w:p w14:paraId="74677049" w14:textId="77777777" w:rsidR="000F685E" w:rsidRDefault="000F68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171E6" w14:textId="77777777" w:rsidR="000F685E" w:rsidRDefault="000F685E" w:rsidP="006A582B">
      <w:r>
        <w:separator/>
      </w:r>
    </w:p>
  </w:footnote>
  <w:footnote w:type="continuationSeparator" w:id="0">
    <w:p w14:paraId="6152A00D" w14:textId="77777777" w:rsidR="000F685E" w:rsidRDefault="000F685E" w:rsidP="006A582B">
      <w:r>
        <w:continuationSeparator/>
      </w:r>
    </w:p>
  </w:footnote>
  <w:footnote w:type="continuationNotice" w:id="1">
    <w:p w14:paraId="6FEBF264" w14:textId="77777777" w:rsidR="000F685E" w:rsidRDefault="000F685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6A1D8B7A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 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49A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styleId="GridTable4">
    <w:name w:val="Grid Table 4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youtube.com/watch?v=piC_aYENyxo&amp;list=PLfIJKC1ud8gj1t2y36sabPT4YcKzmN_5D&amp;index=4" TargetMode="External"/><Relationship Id="rId26" Type="http://schemas.openxmlformats.org/officeDocument/2006/relationships/hyperlink" Target="http://pythontutor.com/c.html#mode=ed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49Q4p4ARpng&amp;list=PLfIJKC1ud8gj1t2y36sabPT4YcKzmN_5D&amp;index=6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youtube.com/watch?v=SsBgNFEpfFE&amp;list=PLfIJKC1ud8gj1t2y36sabPT4YcKzmN_5D&amp;index=3" TargetMode="External"/><Relationship Id="rId25" Type="http://schemas.openxmlformats.org/officeDocument/2006/relationships/hyperlink" Target="http://www.throwtheswitch.org/uni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k_fHypOMk9s&amp;list=PLfIJKC1ud8gj1t2y36sabPT4YcKzmN_5D&amp;index=2" TargetMode="External"/><Relationship Id="rId20" Type="http://schemas.openxmlformats.org/officeDocument/2006/relationships/hyperlink" Target="https://www.youtube.com/watch?v=J6J8EUcw6qU&amp;list=PLfIJKC1ud8gj1t2y36sabPT4YcKzmN_5D&amp;index=5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99003659/RTOS_Activities.git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muOL9SH0p9g&amp;list=PLfIJKC1ud8gj1t2y36sabPT4YcKzmN_5D&amp;index=1" TargetMode="External"/><Relationship Id="rId23" Type="http://schemas.openxmlformats.org/officeDocument/2006/relationships/hyperlink" Target="https://www.youtube.com/watch?v=9H6vhgxQTTk&amp;list=PLfIJKC1ud8gj1t2y36sabPT4YcKzmN_5D&amp;index=9" TargetMode="External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99003659/RTOS_Activities.gi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github.com/99003659/RTOS_Activities.git" TargetMode="External"/><Relationship Id="rId27" Type="http://schemas.openxmlformats.org/officeDocument/2006/relationships/hyperlink" Target="https://github.com/99003659/RTOS_Activities.git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F41FB1-2122-45B1-867B-C931F312099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A765DF6-2198-46B3-85F8-AF165F8C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6329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keywords/>
  <cp:lastModifiedBy>CTEA</cp:lastModifiedBy>
  <cp:revision>2</cp:revision>
  <cp:lastPrinted>2021-03-08T01:36:00Z</cp:lastPrinted>
  <dcterms:created xsi:type="dcterms:W3CDTF">2021-03-13T11:52:00Z</dcterms:created>
  <dcterms:modified xsi:type="dcterms:W3CDTF">2021-03-13T11:52:00Z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